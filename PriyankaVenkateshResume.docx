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Author"/>
        <w:tag w:val=""/>
        <w:id w:val="-1057703664"/>
        <w:placeholder>
          <w:docPart w:val="5631B6EA171A409E9F956219167A3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2A7ADF54" w14:textId="51D3DDE3" w:rsidR="00320560" w:rsidRDefault="0040056B">
          <w:pPr>
            <w:pStyle w:val="Title"/>
          </w:pPr>
          <w:r>
            <w:t>Priyanka Venkatesh</w:t>
          </w:r>
        </w:p>
      </w:sdtContent>
    </w:sdt>
    <w:p w14:paraId="7D4D4C21" w14:textId="27D04990" w:rsidR="0040056B" w:rsidRDefault="0040056B" w:rsidP="0040056B">
      <w:pPr>
        <w:pStyle w:val="Heading1"/>
      </w:pPr>
      <w:r>
        <w:t>Senior Salesforce Developer with 5+ years of experience in IT</w:t>
      </w:r>
    </w:p>
    <w:p w14:paraId="46D66172" w14:textId="17D8A8D4" w:rsidR="00320560" w:rsidRPr="00CE63ED" w:rsidRDefault="0040056B" w:rsidP="00A16D47">
      <w:r>
        <w:t>+44 7585823094</w:t>
      </w:r>
      <w:r w:rsidR="00320560">
        <w:t xml:space="preserve">| </w:t>
      </w:r>
      <w:hyperlink r:id="rId8" w:history="1">
        <w:r w:rsidR="00CE63ED" w:rsidRPr="009D1B74">
          <w:rPr>
            <w:rStyle w:val="Hyperlink"/>
          </w:rPr>
          <w:t>Priyanka.v850@gmail.com</w:t>
        </w:r>
      </w:hyperlink>
      <w:r w:rsidR="00CE63ED">
        <w:t xml:space="preserve"> |Portfolio - </w:t>
      </w:r>
      <w:hyperlink r:id="rId9" w:history="1">
        <w:r w:rsidR="00CE63ED" w:rsidRPr="009D1B74">
          <w:rPr>
            <w:rStyle w:val="Hyperlink"/>
          </w:rPr>
          <w:t>https://maleficent-dev-ed.develop.my.site.com/portfolioPriyankaVenkatesh/</w:t>
        </w:r>
      </w:hyperlink>
      <w:r w:rsidR="00CE63ED">
        <w:t xml:space="preserve"> </w:t>
      </w:r>
      <w:r w:rsidR="007E18B8">
        <w:t xml:space="preserve">| LinkedIn - </w:t>
      </w:r>
      <w:hyperlink r:id="rId10" w:history="1">
        <w:r w:rsidR="007E18B8" w:rsidRPr="007E18B8">
          <w:rPr>
            <w:rStyle w:val="Hyperlink"/>
          </w:rPr>
          <w:t>https://www.linkedin.com/in/priyanka-venkatesh-8065a1153/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172"/>
        <w:gridCol w:w="1188"/>
      </w:tblGrid>
      <w:tr w:rsidR="009F2344" w14:paraId="063EB3EC" w14:textId="77777777" w:rsidTr="00E51DBF">
        <w:sdt>
          <w:sdtPr>
            <w:id w:val="1987511812"/>
            <w:placeholder>
              <w:docPart w:val="7B3B6E5DC30044BDB33992A8941E4C56"/>
            </w:placeholder>
            <w:temporary/>
            <w:showingPlcHdr/>
            <w15:appearance w15:val="hidden"/>
          </w:sdtPr>
          <w:sdtContent>
            <w:tc>
              <w:tcPr>
                <w:tcW w:w="15382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9653AA4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2658" w:type="dxa"/>
            <w:tcMar>
              <w:top w:w="576" w:type="dxa"/>
            </w:tcMar>
          </w:tcPr>
          <w:p w14:paraId="2B877275" w14:textId="77777777" w:rsidR="00F75D2E" w:rsidRDefault="00F75D2E">
            <w:pPr>
              <w:pStyle w:val="Heading1"/>
            </w:pPr>
          </w:p>
        </w:tc>
      </w:tr>
      <w:tr w:rsidR="009F2344" w14:paraId="5E65D737" w14:textId="77777777" w:rsidTr="00E51DBF">
        <w:tc>
          <w:tcPr>
            <w:tcW w:w="15382" w:type="dxa"/>
            <w:tcMar>
              <w:bottom w:w="230" w:type="dxa"/>
              <w:right w:w="144" w:type="dxa"/>
            </w:tcMar>
          </w:tcPr>
          <w:p w14:paraId="52A3DB67" w14:textId="170C952F" w:rsidR="00E51DBF" w:rsidRPr="00307432" w:rsidRDefault="00E51DBF" w:rsidP="00E51DBF">
            <w:r w:rsidRPr="00086847">
              <w:t>Highly skilled Salesforce Developer with 4</w:t>
            </w:r>
            <w:r w:rsidR="0023287C">
              <w:t>+</w:t>
            </w:r>
            <w:r w:rsidRPr="00086847">
              <w:t xml:space="preserve"> years of dedicated experience in Salesforce development and 5</w:t>
            </w:r>
            <w:r w:rsidR="0023287C">
              <w:t>+</w:t>
            </w:r>
            <w:r w:rsidRPr="00086847">
              <w:t xml:space="preserve"> years of overall professional experience. Proficient in Apex, Visualforce, Apex web services (REST), and Lightning Web Components. Strong problem-solving abilities with a proven track record of delivering high-quality solutions. Committed to continuous improvement and staying updated with the latest Salesforce technologies. Experienced in Sales Cloud, Service Cloud, Salesforce Commerce Cloud, and Consumer Goods Cloud. Quick learner with a passion for learning new technologies and tools.</w:t>
            </w:r>
          </w:p>
          <w:p w14:paraId="4426A547" w14:textId="77777777" w:rsidR="0040056B" w:rsidRDefault="0040056B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0" w:type="dxa"/>
                <w:bottom w:w="29" w:type="dxa"/>
                <w:right w:w="0" w:type="dxa"/>
              </w:tblCellMar>
              <w:tblLook w:val="04A0" w:firstRow="1" w:lastRow="0" w:firstColumn="1" w:lastColumn="0" w:noHBand="0" w:noVBand="1"/>
              <w:tblDescription w:val="Resume content table"/>
            </w:tblPr>
            <w:tblGrid>
              <w:gridCol w:w="7024"/>
              <w:gridCol w:w="1004"/>
            </w:tblGrid>
            <w:tr w:rsidR="008422E0" w14:paraId="25FDE940" w14:textId="77777777" w:rsidTr="00E91C20">
              <w:tc>
                <w:tcPr>
                  <w:tcW w:w="12993" w:type="dxa"/>
                  <w:tcMar>
                    <w:bottom w:w="0" w:type="dxa"/>
                    <w:right w:w="144" w:type="dxa"/>
                  </w:tcMar>
                </w:tcPr>
                <w:p w14:paraId="199F7FA5" w14:textId="77777777" w:rsidR="0040056B" w:rsidRDefault="00000000" w:rsidP="0040056B">
                  <w:pPr>
                    <w:pStyle w:val="Heading1"/>
                  </w:pPr>
                  <w:sdt>
                    <w:sdtPr>
                      <w:id w:val="-5209806"/>
                      <w:placeholder>
                        <w:docPart w:val="C68E33CE5ABE492ABB8230F451C8C4F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0056B">
                        <w:t>Experience</w:t>
                      </w:r>
                    </w:sdtContent>
                  </w:sdt>
                </w:p>
              </w:tc>
              <w:tc>
                <w:tcPr>
                  <w:tcW w:w="2245" w:type="dxa"/>
                </w:tcPr>
                <w:p w14:paraId="16F0912B" w14:textId="77777777" w:rsidR="0040056B" w:rsidRDefault="0040056B" w:rsidP="0040056B">
                  <w:pPr>
                    <w:pStyle w:val="Heading1"/>
                  </w:pPr>
                </w:p>
              </w:tc>
            </w:tr>
            <w:tr w:rsidR="008422E0" w14:paraId="6BD8D920" w14:textId="77777777" w:rsidTr="00E91C20">
              <w:tc>
                <w:tcPr>
                  <w:tcW w:w="12993" w:type="dxa"/>
                  <w:shd w:val="clear" w:color="auto" w:fill="auto"/>
                  <w:tcMar>
                    <w:bottom w:w="29" w:type="dxa"/>
                    <w:right w:w="144" w:type="dxa"/>
                  </w:tcMar>
                </w:tcPr>
                <w:p w14:paraId="49A920D0" w14:textId="77777777" w:rsidR="00C06A17" w:rsidRDefault="00C06A17" w:rsidP="00C06A17">
                  <w:pPr>
                    <w:rPr>
                      <w:b/>
                      <w:bCs/>
                    </w:rPr>
                  </w:pPr>
                  <w:proofErr w:type="spellStart"/>
                  <w:r w:rsidRPr="00961099">
                    <w:rPr>
                      <w:b/>
                      <w:bCs/>
                    </w:rPr>
                    <w:t>Dhee</w:t>
                  </w:r>
                  <w:proofErr w:type="spellEnd"/>
                  <w:r w:rsidRPr="00961099">
                    <w:rPr>
                      <w:b/>
                      <w:bCs/>
                    </w:rPr>
                    <w:t xml:space="preserve"> Services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40056B" w:rsidRPr="00961099">
                    <w:rPr>
                      <w:b/>
                      <w:bCs/>
                    </w:rPr>
                    <w:t>Senior Salesforce Developer</w:t>
                  </w:r>
                </w:p>
                <w:p w14:paraId="4F7F2EDB" w14:textId="17E8664C" w:rsidR="00474912" w:rsidRDefault="00A47C0F" w:rsidP="00C06A1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Location – </w:t>
                  </w:r>
                  <w:r w:rsidRPr="00961099">
                    <w:rPr>
                      <w:b/>
                      <w:bCs/>
                    </w:rPr>
                    <w:t>Remote</w:t>
                  </w:r>
                </w:p>
                <w:p w14:paraId="66DFC7B7" w14:textId="7CD9EDA8" w:rsidR="0040056B" w:rsidRDefault="00A47C0F" w:rsidP="0040056B">
                  <w:pPr>
                    <w:rPr>
                      <w:rStyle w:val="Emphasis"/>
                    </w:rPr>
                  </w:pPr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11/2023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To -</w:t>
                  </w:r>
                  <w:r w:rsidR="008422E0" w:rsidRPr="00961099">
                    <w:rPr>
                      <w:b/>
                      <w:bCs/>
                    </w:rPr>
                    <w:t xml:space="preserve"> Present</w:t>
                  </w:r>
                </w:p>
              </w:tc>
              <w:tc>
                <w:tcPr>
                  <w:tcW w:w="2245" w:type="dxa"/>
                </w:tcPr>
                <w:p w14:paraId="31FDACBF" w14:textId="2A059165" w:rsidR="0040056B" w:rsidRDefault="0040056B" w:rsidP="0040056B"/>
              </w:tc>
            </w:tr>
            <w:tr w:rsidR="008422E0" w14:paraId="640CA76F" w14:textId="77777777" w:rsidTr="00E91C20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78E9E0B3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Proficient in Salesforce Commerce Cloud (formerly Demandware) and B2B Commerce applications.</w:t>
                  </w:r>
                </w:p>
                <w:p w14:paraId="3F5E2C0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Managed Salesforce B2C/B2B Commerce administration, delivering high-quality, scalable solutions for Business to Consumer eCommerce clients.</w:t>
                  </w:r>
                </w:p>
                <w:p w14:paraId="1ACC3C99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Expertise in Custom Object Design, Workflows, Approval Processes, APEX Triggers, and Classes Development.</w:t>
                  </w:r>
                </w:p>
                <w:p w14:paraId="283D7F91" w14:textId="6E91C850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Skilled in Lightning Conversion and Component Development, Web Services, API integrations.</w:t>
                  </w:r>
                </w:p>
                <w:p w14:paraId="5A53AA2D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Experience in Sales Cloud and Service Cloud configuration, solution design, Lightning Integration, and RESTful integrations.</w:t>
                  </w:r>
                </w:p>
                <w:p w14:paraId="56B46BA5" w14:textId="7DB58703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 xml:space="preserve">Proficient in HTML, CSS, </w:t>
                  </w:r>
                  <w:proofErr w:type="spellStart"/>
                  <w:r>
                    <w:t>Javascript</w:t>
                  </w:r>
                  <w:proofErr w:type="spellEnd"/>
                  <w:r>
                    <w:t>, jQuery, AJAX, and LWC frameworks.</w:t>
                  </w:r>
                </w:p>
                <w:p w14:paraId="629276FA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Hands-on experience as a Salesforce Administrator, managing users, profiles, roles, permission sets, workflows, backups, reports, data fixes, and more.</w:t>
                  </w:r>
                </w:p>
                <w:p w14:paraId="27EB2D16" w14:textId="4AE45949" w:rsidR="001816B0" w:rsidRPr="00342B6F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cstheme="minorHAnsi"/>
                    </w:rPr>
                  </w:pPr>
                  <w:r>
                    <w:t xml:space="preserve">Led Consumer Goods Cloud </w:t>
                  </w:r>
                  <w:r w:rsidR="00342B6F" w:rsidRPr="00342B6F">
                    <w:rPr>
                      <w:rFonts w:cstheme="minorHAnsi"/>
                    </w:rPr>
                    <w:t>solutions (</w:t>
                  </w:r>
                  <w:r w:rsidR="00342B6F" w:rsidRPr="00342B6F">
                    <w:rPr>
                      <w:rFonts w:cstheme="minorHAnsi"/>
                      <w:color w:val="0D0D0D"/>
                      <w:shd w:val="clear" w:color="auto" w:fill="FFFFFF"/>
                    </w:rPr>
                    <w:t>Salesforce Retail Application</w:t>
                  </w:r>
                  <w:r w:rsidR="00342B6F" w:rsidRPr="00342B6F">
                    <w:rPr>
                      <w:rFonts w:cstheme="minorHAnsi"/>
                    </w:rPr>
                    <w:t>)</w:t>
                  </w:r>
                  <w:r w:rsidRPr="00342B6F">
                    <w:rPr>
                      <w:rFonts w:cstheme="minorHAnsi"/>
                    </w:rPr>
                    <w:t xml:space="preserve"> development and implementation, optimizing sales and distribution processes.</w:t>
                  </w:r>
                </w:p>
                <w:p w14:paraId="042D7DC9" w14:textId="57E9ABB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 w:rsidRPr="00342B6F">
                    <w:rPr>
                      <w:rFonts w:cstheme="minorHAnsi"/>
                    </w:rPr>
                    <w:t>Worked across Salesforce clouds including Sales, Service, Commerce Cloud</w:t>
                  </w:r>
                  <w:r>
                    <w:t>, Consumer Goods Cloud, and Experience Cloud.</w:t>
                  </w:r>
                </w:p>
                <w:p w14:paraId="603F44DC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Designed and implemented custom Apex classes and triggers to meet specific business requirements.</w:t>
                  </w:r>
                </w:p>
                <w:p w14:paraId="764198A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Developed Lightning Web Components (LWC) for responsive and user-friendly interfaces.</w:t>
                  </w:r>
                </w:p>
                <w:p w14:paraId="4D89BAEC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Utilized CI/CD processes, Copado, and GIT for automated testing, build automation, and deployment, ensuring faster and reliable software releases.</w:t>
                  </w:r>
                </w:p>
                <w:p w14:paraId="37D4C694" w14:textId="77777777" w:rsidR="001816B0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Collaborated with stakeholders to gather and analyze requirements, translating them into effective technical solutions.</w:t>
                  </w:r>
                </w:p>
                <w:p w14:paraId="78D2E33E" w14:textId="77777777" w:rsidR="001816B0" w:rsidRPr="00307432" w:rsidRDefault="001816B0" w:rsidP="001816B0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</w:pPr>
                  <w:r>
                    <w:t>Integrated Salesforce with external systems for seamless data flow and communication.</w:t>
                  </w:r>
                </w:p>
                <w:p w14:paraId="3F59CC7D" w14:textId="1AD37A6F" w:rsidR="008422E0" w:rsidRDefault="008422E0" w:rsidP="00857395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245" w:type="dxa"/>
                </w:tcPr>
                <w:p w14:paraId="7306B9A3" w14:textId="19DD3E98" w:rsidR="0040056B" w:rsidRDefault="0040056B" w:rsidP="0040056B"/>
              </w:tc>
            </w:tr>
            <w:tr w:rsidR="008422E0" w14:paraId="5450BAA8" w14:textId="77777777" w:rsidTr="00E91C20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5B91616E" w14:textId="15477BA1" w:rsidR="00474912" w:rsidRDefault="00C06A17" w:rsidP="008422E0">
                  <w:pPr>
                    <w:rPr>
                      <w:b/>
                      <w:bCs/>
                    </w:rPr>
                  </w:pPr>
                  <w:r w:rsidRPr="00961099">
                    <w:rPr>
                      <w:b/>
                      <w:bCs/>
                    </w:rPr>
                    <w:t xml:space="preserve">IQVIA </w:t>
                  </w:r>
                  <w:r w:rsidR="00314F1C">
                    <w:rPr>
                      <w:b/>
                      <w:bCs/>
                    </w:rPr>
                    <w:t xml:space="preserve">- </w:t>
                  </w:r>
                  <w:r w:rsidR="008422E0" w:rsidRPr="00961099">
                    <w:rPr>
                      <w:b/>
                      <w:bCs/>
                    </w:rPr>
                    <w:t>Salesforce Developer</w:t>
                  </w:r>
                </w:p>
                <w:p w14:paraId="31449EC2" w14:textId="77777777" w:rsidR="00474912" w:rsidRDefault="00A47C0F" w:rsidP="008422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Location – Bengaluru</w:t>
                  </w:r>
                </w:p>
                <w:p w14:paraId="007CD32F" w14:textId="6F412566" w:rsidR="008422E0" w:rsidRDefault="00A47C0F" w:rsidP="008422E0">
                  <w:r>
                    <w:rPr>
                      <w:b/>
                      <w:bCs/>
                    </w:rPr>
                    <w:t xml:space="preserve">From </w:t>
                  </w:r>
                  <w:r w:rsidR="00445B67">
                    <w:rPr>
                      <w:b/>
                      <w:bCs/>
                    </w:rPr>
                    <w:t>–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12/</w:t>
                  </w:r>
                  <w:r w:rsidR="008422E0" w:rsidRPr="00961099">
                    <w:rPr>
                      <w:b/>
                      <w:bCs/>
                    </w:rPr>
                    <w:t>2019</w:t>
                  </w:r>
                  <w:r>
                    <w:rPr>
                      <w:b/>
                      <w:bCs/>
                    </w:rPr>
                    <w:t xml:space="preserve"> To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–</w:t>
                  </w:r>
                  <w:r w:rsidR="008422E0" w:rsidRPr="00961099">
                    <w:rPr>
                      <w:b/>
                      <w:bCs/>
                    </w:rPr>
                    <w:t xml:space="preserve"> </w:t>
                  </w:r>
                  <w:r w:rsidR="00445B67">
                    <w:rPr>
                      <w:b/>
                      <w:bCs/>
                    </w:rPr>
                    <w:t>10/</w:t>
                  </w:r>
                  <w:r w:rsidR="008422E0" w:rsidRPr="00961099">
                    <w:rPr>
                      <w:b/>
                      <w:bCs/>
                    </w:rPr>
                    <w:t>2023</w:t>
                  </w:r>
                </w:p>
              </w:tc>
              <w:tc>
                <w:tcPr>
                  <w:tcW w:w="2245" w:type="dxa"/>
                </w:tcPr>
                <w:p w14:paraId="4FBE585D" w14:textId="77777777" w:rsidR="008422E0" w:rsidRDefault="008422E0" w:rsidP="008422E0"/>
              </w:tc>
            </w:tr>
            <w:tr w:rsidR="008422E0" w14:paraId="0FF8603A" w14:textId="77777777" w:rsidTr="00E91C20">
              <w:tc>
                <w:tcPr>
                  <w:tcW w:w="12993" w:type="dxa"/>
                  <w:shd w:val="clear" w:color="auto" w:fill="auto"/>
                  <w:tcMar>
                    <w:right w:w="144" w:type="dxa"/>
                  </w:tcMar>
                </w:tcPr>
                <w:p w14:paraId="469058DA" w14:textId="095E46C6" w:rsidR="008422E0" w:rsidRDefault="008422E0" w:rsidP="008422E0">
                  <w:pPr>
                    <w:pStyle w:val="ListBullet"/>
                  </w:pPr>
                  <w:r>
                    <w:t>Developed custom Apex classes and triggers to automate complex business processes, reducing manual efforts and improving data accuracy.</w:t>
                  </w:r>
                </w:p>
                <w:p w14:paraId="66E1370D" w14:textId="7251948B" w:rsidR="008422E0" w:rsidRDefault="008422E0" w:rsidP="008422E0">
                  <w:pPr>
                    <w:pStyle w:val="ListBullet"/>
                  </w:pPr>
                  <w:r>
                    <w:t>Designed and developed Lightning Web Components (LWC) to create dynamic and responsive user interfaces, resulting in improved user experience and increased productivity.</w:t>
                  </w:r>
                </w:p>
                <w:p w14:paraId="5F8956AA" w14:textId="18563F93" w:rsidR="008422E0" w:rsidRDefault="008422E0" w:rsidP="008422E0">
                  <w:pPr>
                    <w:pStyle w:val="ListBullet"/>
                  </w:pPr>
                  <w:r>
                    <w:t>Developed Lightning Web Components (LWC) within Salesforce Experience Cloud to extend the platform's capabilities and provide a seamless user interface.</w:t>
                  </w:r>
                </w:p>
                <w:p w14:paraId="5B7DE0A6" w14:textId="3FD1A346" w:rsidR="008422E0" w:rsidRDefault="008422E0" w:rsidP="008422E0">
                  <w:pPr>
                    <w:pStyle w:val="ListBullet"/>
                  </w:pPr>
                  <w:r>
                    <w:t>Integrated external systems with Salesforce using REST API web services, ensuring data synchronization and seamless user experience.</w:t>
                  </w:r>
                </w:p>
                <w:p w14:paraId="723BA92F" w14:textId="4F127558" w:rsidR="00E91C20" w:rsidRDefault="000B7E1B" w:rsidP="00E91C20">
                  <w:pPr>
                    <w:pStyle w:val="ListBullet"/>
                  </w:pPr>
                  <w:r w:rsidRPr="000B7E1B">
                    <w:t>Integrated Salesforce with ERP applications like SAP to ensure seamless data flow and consistency across platforms, enhancing operational efficiency and visibility.</w:t>
                  </w:r>
                </w:p>
                <w:p w14:paraId="5107022F" w14:textId="2EAE5821" w:rsidR="00E91C20" w:rsidRDefault="00E91C20" w:rsidP="00E91C20">
                  <w:pPr>
                    <w:pStyle w:val="ListBullet"/>
                  </w:pPr>
                  <w:r w:rsidRPr="00E91C20">
                    <w:t>Performed data mapping during the integration of Salesforce with other applications, ensuring accurate data synchronization and consistency across systems.</w:t>
                  </w:r>
                </w:p>
                <w:p w14:paraId="49C43954" w14:textId="77777777" w:rsidR="008422E0" w:rsidRDefault="008422E0" w:rsidP="008422E0">
                  <w:pPr>
                    <w:pStyle w:val="ListBullet"/>
                  </w:pPr>
                  <w:r>
                    <w:t>Enhancements &amp; configuration changes as per requirement using deployment tools like GIT and Copado.</w:t>
                  </w:r>
                </w:p>
                <w:p w14:paraId="0D5CA05C" w14:textId="77777777" w:rsidR="008422E0" w:rsidRDefault="008422E0" w:rsidP="008422E0">
                  <w:pPr>
                    <w:pStyle w:val="ListBullet"/>
                  </w:pPr>
                  <w:r>
                    <w:t xml:space="preserve">Led the implementation and optimization of Copado CI/CD processes for Salesforce development, significantly reducing deployment times and improving code quality. </w:t>
                  </w:r>
                </w:p>
                <w:p w14:paraId="1D84AA1B" w14:textId="77777777" w:rsidR="008422E0" w:rsidRDefault="008422E0" w:rsidP="008422E0">
                  <w:pPr>
                    <w:pStyle w:val="ListBullet"/>
                  </w:pPr>
                  <w:r>
                    <w:t>Conducted thorough testing and validation of Salesforce customizations and configurations after each release to identify and address any issues or compatibility concerns.</w:t>
                  </w:r>
                </w:p>
                <w:p w14:paraId="387CA123" w14:textId="77777777" w:rsidR="008422E0" w:rsidRDefault="008422E0" w:rsidP="008422E0">
                  <w:pPr>
                    <w:pStyle w:val="ListBullet"/>
                  </w:pPr>
                  <w:r>
                    <w:t>Worked closely with stakeholders to prioritize and implement new features and enhancements introduced in each OCE (IQVIA Salesforce app) release, aligning them with business requirements.</w:t>
                  </w:r>
                </w:p>
                <w:p w14:paraId="089AB5EC" w14:textId="77777777" w:rsidR="008422E0" w:rsidRDefault="008422E0" w:rsidP="008422E0">
                  <w:pPr>
                    <w:pStyle w:val="ListBullet"/>
                  </w:pPr>
                  <w:r>
                    <w:t>Implemented Salesforce configurations such as custom objects, fields, validation rules, workflows, and Process Building automation to automate and streamline business processes.</w:t>
                  </w:r>
                </w:p>
                <w:p w14:paraId="3D7857D2" w14:textId="7DC8D342" w:rsidR="008422E0" w:rsidRDefault="009F2344" w:rsidP="008422E0">
                  <w:pPr>
                    <w:pStyle w:val="ListBullet"/>
                  </w:pPr>
                  <w:r>
                    <w:t>Experience with tools like JIRA, Confluence, DTK.</w:t>
                  </w:r>
                </w:p>
              </w:tc>
              <w:tc>
                <w:tcPr>
                  <w:tcW w:w="2245" w:type="dxa"/>
                </w:tcPr>
                <w:p w14:paraId="4CCDD886" w14:textId="77777777" w:rsidR="008422E0" w:rsidRDefault="008422E0" w:rsidP="008422E0"/>
              </w:tc>
            </w:tr>
          </w:tbl>
          <w:p w14:paraId="2E8907CD" w14:textId="7FAE5072" w:rsidR="0040056B" w:rsidRDefault="0040056B"/>
        </w:tc>
        <w:tc>
          <w:tcPr>
            <w:tcW w:w="2658" w:type="dxa"/>
          </w:tcPr>
          <w:p w14:paraId="59FD1D9C" w14:textId="77777777" w:rsidR="00F75D2E" w:rsidRDefault="00F75D2E"/>
        </w:tc>
      </w:tr>
      <w:tr w:rsidR="009F2344" w14:paraId="6F858290" w14:textId="77777777" w:rsidTr="00E51DBF">
        <w:tc>
          <w:tcPr>
            <w:tcW w:w="15382" w:type="dxa"/>
            <w:tcMar>
              <w:bottom w:w="230" w:type="dxa"/>
              <w:right w:w="144" w:type="dxa"/>
            </w:tcMar>
          </w:tcPr>
          <w:p w14:paraId="4F38E294" w14:textId="25DE5141" w:rsidR="00474912" w:rsidRDefault="00C06A17">
            <w:pPr>
              <w:rPr>
                <w:b/>
                <w:bCs/>
              </w:rPr>
            </w:pPr>
            <w:r w:rsidRPr="00961099">
              <w:rPr>
                <w:b/>
                <w:bCs/>
              </w:rPr>
              <w:t xml:space="preserve">Cognizant Technology Solutions </w:t>
            </w:r>
            <w:r w:rsidR="006F7519">
              <w:rPr>
                <w:b/>
                <w:bCs/>
              </w:rPr>
              <w:t xml:space="preserve">- </w:t>
            </w:r>
            <w:r w:rsidR="009F2344" w:rsidRPr="00961099">
              <w:rPr>
                <w:b/>
                <w:bCs/>
              </w:rPr>
              <w:t>Engineer Trainee</w:t>
            </w:r>
          </w:p>
          <w:p w14:paraId="190C2C3D" w14:textId="77777777" w:rsidR="00474912" w:rsidRDefault="00A47C0F">
            <w:pPr>
              <w:rPr>
                <w:b/>
                <w:bCs/>
              </w:rPr>
            </w:pPr>
            <w:r>
              <w:rPr>
                <w:b/>
                <w:bCs/>
              </w:rPr>
              <w:t>Location – Bengaluru</w:t>
            </w:r>
          </w:p>
          <w:p w14:paraId="56C1266E" w14:textId="60077479" w:rsidR="009F2344" w:rsidRPr="00961099" w:rsidRDefault="00A47C0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From -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01/2019 </w:t>
            </w:r>
            <w:r>
              <w:rPr>
                <w:b/>
                <w:bCs/>
                <w:sz w:val="18"/>
                <w:szCs w:val="18"/>
              </w:rPr>
              <w:t xml:space="preserve">To </w:t>
            </w:r>
            <w:r w:rsidR="009F2344" w:rsidRPr="00961099">
              <w:rPr>
                <w:b/>
                <w:bCs/>
                <w:sz w:val="18"/>
                <w:szCs w:val="18"/>
              </w:rPr>
              <w:t xml:space="preserve">- 09/2019 </w:t>
            </w:r>
          </w:p>
          <w:p w14:paraId="15C390EC" w14:textId="77777777" w:rsidR="009F2344" w:rsidRPr="009F2344" w:rsidRDefault="009F2344" w:rsidP="009F2344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t>Worked as Network Engineer, troubleshooting and solving technical issues for clients. Worked on Citrix receiver. Worked on RDP, Putty tool, and servers.</w:t>
            </w:r>
          </w:p>
          <w:p w14:paraId="138FAD5E" w14:textId="6DC9C275" w:rsidR="009F2344" w:rsidRPr="009F2344" w:rsidRDefault="009F2344" w:rsidP="009F2344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2658" w:type="dxa"/>
          </w:tcPr>
          <w:p w14:paraId="09FAA480" w14:textId="77777777" w:rsidR="009F2344" w:rsidRDefault="009F2344"/>
        </w:tc>
      </w:tr>
      <w:tr w:rsidR="009F2344" w14:paraId="5B47CA7C" w14:textId="77777777" w:rsidTr="00E51DBF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3FE4841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2838CEF6352D4C7C9AF53752113869CD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2658" w:type="dxa"/>
          </w:tcPr>
          <w:p w14:paraId="4D268EF9" w14:textId="77777777" w:rsidR="00F75D2E" w:rsidRDefault="00F75D2E">
            <w:pPr>
              <w:pStyle w:val="Heading1"/>
            </w:pPr>
          </w:p>
        </w:tc>
      </w:tr>
      <w:tr w:rsidR="009F2344" w14:paraId="593C2ACC" w14:textId="77777777" w:rsidTr="00E51DBF">
        <w:tc>
          <w:tcPr>
            <w:tcW w:w="15382" w:type="dxa"/>
            <w:tcMar>
              <w:bottom w:w="29" w:type="dxa"/>
              <w:right w:w="144" w:type="dxa"/>
            </w:tcMar>
          </w:tcPr>
          <w:p w14:paraId="6C2FE3B1" w14:textId="1D5826FD" w:rsidR="00F75D2E" w:rsidRDefault="009F2344">
            <w:r w:rsidRPr="00FF1536">
              <w:rPr>
                <w:b/>
                <w:bCs/>
              </w:rPr>
              <w:t>Bachelor of Engineering:</w:t>
            </w:r>
            <w:r>
              <w:t xml:space="preserve"> Computer Science</w:t>
            </w:r>
          </w:p>
          <w:p w14:paraId="058927FC" w14:textId="77777777" w:rsidR="00F75D2E" w:rsidRDefault="009F2344" w:rsidP="00320560">
            <w:r>
              <w:t xml:space="preserve">SVCE, </w:t>
            </w:r>
            <w:proofErr w:type="spellStart"/>
            <w:r>
              <w:t>Vishveshwarya</w:t>
            </w:r>
            <w:proofErr w:type="spellEnd"/>
            <w:r>
              <w:t xml:space="preserve"> Technical University</w:t>
            </w:r>
          </w:p>
          <w:p w14:paraId="043EE5AE" w14:textId="4DF72D37" w:rsidR="009F2344" w:rsidRPr="009F2344" w:rsidRDefault="009F2344" w:rsidP="00320560">
            <w:pPr>
              <w:rPr>
                <w:rStyle w:val="Emphasis"/>
                <w:sz w:val="18"/>
                <w:szCs w:val="18"/>
              </w:rPr>
            </w:pPr>
            <w:r w:rsidRPr="009F2344">
              <w:rPr>
                <w:sz w:val="18"/>
                <w:szCs w:val="18"/>
              </w:rPr>
              <w:t>Bengaluru, IN - 07/2014 - 06/2018</w:t>
            </w:r>
          </w:p>
        </w:tc>
        <w:tc>
          <w:tcPr>
            <w:tcW w:w="2658" w:type="dxa"/>
          </w:tcPr>
          <w:p w14:paraId="7BFDF8BB" w14:textId="083C3B88" w:rsidR="00F75D2E" w:rsidRDefault="00F75D2E"/>
        </w:tc>
      </w:tr>
      <w:tr w:rsidR="009F2344" w14:paraId="26FE8E61" w14:textId="77777777" w:rsidTr="00E51DBF">
        <w:tc>
          <w:tcPr>
            <w:tcW w:w="15382" w:type="dxa"/>
            <w:tcMar>
              <w:bottom w:w="230" w:type="dxa"/>
              <w:right w:w="144" w:type="dxa"/>
            </w:tcMar>
          </w:tcPr>
          <w:p w14:paraId="341F1CB4" w14:textId="40692313" w:rsidR="0040056B" w:rsidRDefault="0040056B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  <w:tcMar>
              <w:bottom w:w="230" w:type="dxa"/>
            </w:tcMar>
          </w:tcPr>
          <w:p w14:paraId="289CEB60" w14:textId="77777777" w:rsidR="00F75D2E" w:rsidRDefault="00F75D2E"/>
        </w:tc>
      </w:tr>
      <w:tr w:rsidR="009F2344" w14:paraId="23927A16" w14:textId="77777777" w:rsidTr="00E51DBF">
        <w:tc>
          <w:tcPr>
            <w:tcW w:w="15382" w:type="dxa"/>
            <w:tcMar>
              <w:bottom w:w="0" w:type="dxa"/>
              <w:right w:w="144" w:type="dxa"/>
            </w:tcMar>
            <w:vAlign w:val="bottom"/>
          </w:tcPr>
          <w:p w14:paraId="0EA8E42D" w14:textId="1A116180" w:rsidR="00F75D2E" w:rsidRDefault="00BF337F">
            <w:pPr>
              <w:pStyle w:val="Heading1"/>
            </w:pPr>
            <w:r>
              <w:t>Skills &amp; Tools</w:t>
            </w:r>
          </w:p>
        </w:tc>
        <w:tc>
          <w:tcPr>
            <w:tcW w:w="2658" w:type="dxa"/>
          </w:tcPr>
          <w:p w14:paraId="00464A06" w14:textId="77777777" w:rsidR="00F75D2E" w:rsidRDefault="00F75D2E">
            <w:pPr>
              <w:pStyle w:val="Heading1"/>
            </w:pPr>
          </w:p>
        </w:tc>
      </w:tr>
      <w:tr w:rsidR="009F2344" w14:paraId="12A4AAFF" w14:textId="77777777" w:rsidTr="00E51DBF">
        <w:tc>
          <w:tcPr>
            <w:tcW w:w="15382" w:type="dxa"/>
            <w:tcMar>
              <w:bottom w:w="29" w:type="dxa"/>
              <w:right w:w="144" w:type="dxa"/>
            </w:tcMar>
          </w:tcPr>
          <w:p w14:paraId="20E6FC68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Lightning web Components (LWC)</w:t>
            </w:r>
          </w:p>
          <w:p w14:paraId="7F3BBAD7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Apex Triggers</w:t>
            </w:r>
          </w:p>
          <w:p w14:paraId="3AE12DC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Asynchronous Apex</w:t>
            </w:r>
          </w:p>
          <w:p w14:paraId="2EF9AB4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Configuration</w:t>
            </w:r>
          </w:p>
          <w:p w14:paraId="6A818D94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security model</w:t>
            </w:r>
          </w:p>
          <w:p w14:paraId="3C50BFE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Integration (REST API)</w:t>
            </w:r>
          </w:p>
          <w:p w14:paraId="2A74AE49" w14:textId="2D477168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Experience Cloud</w:t>
            </w:r>
          </w:p>
          <w:p w14:paraId="45C884D5" w14:textId="5031E761" w:rsidR="00BF337F" w:rsidRDefault="00BF337F" w:rsidP="009F2344">
            <w:pPr>
              <w:pStyle w:val="ListParagraph"/>
              <w:numPr>
                <w:ilvl w:val="0"/>
                <w:numId w:val="17"/>
              </w:numPr>
            </w:pPr>
            <w:r>
              <w:t>Salesforce Sales Cloud</w:t>
            </w:r>
          </w:p>
          <w:p w14:paraId="1728EC43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Flows</w:t>
            </w:r>
          </w:p>
          <w:p w14:paraId="63F72506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314A9A99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251DC63E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19566B65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Object-Oriented Programming</w:t>
            </w:r>
          </w:p>
          <w:p w14:paraId="16156F22" w14:textId="77777777" w:rsidR="009F2344" w:rsidRDefault="009F2344" w:rsidP="009F2344">
            <w:pPr>
              <w:pStyle w:val="ListParagraph"/>
              <w:numPr>
                <w:ilvl w:val="0"/>
                <w:numId w:val="17"/>
              </w:numPr>
            </w:pPr>
            <w:r>
              <w:t>Agile/Scrum Methodologies</w:t>
            </w:r>
          </w:p>
          <w:p w14:paraId="2E8A8EA0" w14:textId="14808A74" w:rsidR="00BF337F" w:rsidRDefault="009F2344" w:rsidP="00BF337F">
            <w:pPr>
              <w:pStyle w:val="ListParagraph"/>
              <w:numPr>
                <w:ilvl w:val="0"/>
                <w:numId w:val="17"/>
              </w:numPr>
            </w:pPr>
            <w:r>
              <w:t>Problem-solving and Troubleshooting</w:t>
            </w:r>
          </w:p>
          <w:p w14:paraId="609CBE77" w14:textId="5AE3E820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Copado</w:t>
            </w:r>
          </w:p>
          <w:p w14:paraId="195B54F6" w14:textId="750461F6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Jira and Confluence</w:t>
            </w:r>
          </w:p>
          <w:p w14:paraId="5D7A2C07" w14:textId="6F95127D" w:rsidR="00BF337F" w:rsidRDefault="00BF337F" w:rsidP="00BF337F">
            <w:pPr>
              <w:pStyle w:val="ListParagraph"/>
              <w:numPr>
                <w:ilvl w:val="0"/>
                <w:numId w:val="17"/>
              </w:numPr>
            </w:pPr>
            <w:r>
              <w:t>VS code</w:t>
            </w:r>
          </w:p>
          <w:p w14:paraId="23A4D8CF" w14:textId="169EBF85" w:rsidR="00BF337F" w:rsidRDefault="00BF337F" w:rsidP="006E29D6">
            <w:pPr>
              <w:pStyle w:val="ListParagraph"/>
              <w:numPr>
                <w:ilvl w:val="0"/>
                <w:numId w:val="17"/>
              </w:numPr>
            </w:pPr>
            <w:r>
              <w:t>Salesforce CLI</w:t>
            </w:r>
          </w:p>
          <w:p w14:paraId="2A2566F4" w14:textId="3A4A499A" w:rsidR="00D60C6D" w:rsidRDefault="00D60C6D" w:rsidP="006E29D6">
            <w:pPr>
              <w:pStyle w:val="ListParagraph"/>
              <w:numPr>
                <w:ilvl w:val="0"/>
                <w:numId w:val="17"/>
              </w:numPr>
            </w:pPr>
            <w:r>
              <w:t>GIT</w:t>
            </w:r>
          </w:p>
          <w:p w14:paraId="60A3EEEC" w14:textId="30837260" w:rsidR="006E29D6" w:rsidRDefault="006E29D6" w:rsidP="006E29D6">
            <w:pPr>
              <w:pStyle w:val="ListParagraph"/>
              <w:numPr>
                <w:ilvl w:val="0"/>
                <w:numId w:val="17"/>
              </w:numPr>
            </w:pPr>
            <w:r>
              <w:t>AWS</w:t>
            </w:r>
          </w:p>
          <w:p w14:paraId="7DAE34FB" w14:textId="55AC4525" w:rsidR="009F2344" w:rsidRDefault="009F2344" w:rsidP="009F2344"/>
        </w:tc>
        <w:tc>
          <w:tcPr>
            <w:tcW w:w="2658" w:type="dxa"/>
          </w:tcPr>
          <w:p w14:paraId="1F336B36" w14:textId="77777777" w:rsidR="009F2344" w:rsidRDefault="009F2344"/>
        </w:tc>
      </w:tr>
      <w:tr w:rsidR="009F2344" w14:paraId="39F1C232" w14:textId="77777777" w:rsidTr="00E51DBF">
        <w:tc>
          <w:tcPr>
            <w:tcW w:w="15382" w:type="dxa"/>
            <w:tcMar>
              <w:bottom w:w="29" w:type="dxa"/>
              <w:right w:w="144" w:type="dxa"/>
            </w:tcMar>
          </w:tcPr>
          <w:p w14:paraId="7B19023C" w14:textId="77777777" w:rsidR="009F2344" w:rsidRDefault="009F2344" w:rsidP="009F2344">
            <w:pPr>
              <w:pStyle w:val="Heading1"/>
            </w:pPr>
            <w:r>
              <w:t>CERTIFICATION</w:t>
            </w:r>
          </w:p>
          <w:p w14:paraId="36F6BDB9" w14:textId="77777777" w:rsidR="009F2344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Administrator 201</w:t>
            </w:r>
          </w:p>
          <w:p w14:paraId="52696264" w14:textId="77777777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Developer 1</w:t>
            </w:r>
          </w:p>
          <w:p w14:paraId="55A3388B" w14:textId="1C100F17" w:rsidR="00C604A9" w:rsidRDefault="00C604A9" w:rsidP="009F2344">
            <w:pPr>
              <w:pStyle w:val="Heading1"/>
              <w:numPr>
                <w:ilvl w:val="0"/>
                <w:numId w:val="18"/>
              </w:numPr>
            </w:pPr>
            <w:r>
              <w:t>Salesforce PLATFORM APP BUILDER</w:t>
            </w:r>
          </w:p>
          <w:p w14:paraId="28E6C729" w14:textId="589733B4" w:rsidR="00961099" w:rsidRDefault="00961099" w:rsidP="009F2344">
            <w:pPr>
              <w:pStyle w:val="Heading1"/>
              <w:numPr>
                <w:ilvl w:val="0"/>
                <w:numId w:val="18"/>
              </w:numPr>
            </w:pPr>
            <w:r>
              <w:t>Copado Fundamentals 1</w:t>
            </w:r>
          </w:p>
        </w:tc>
        <w:tc>
          <w:tcPr>
            <w:tcW w:w="2658" w:type="dxa"/>
          </w:tcPr>
          <w:p w14:paraId="38734A2F" w14:textId="77777777" w:rsidR="009F2344" w:rsidRDefault="009F2344"/>
        </w:tc>
      </w:tr>
      <w:tr w:rsidR="009F2344" w14:paraId="51A31080" w14:textId="77777777" w:rsidTr="00E51DBF">
        <w:tc>
          <w:tcPr>
            <w:tcW w:w="15382" w:type="dxa"/>
            <w:tcMar>
              <w:right w:w="144" w:type="dxa"/>
            </w:tcMar>
          </w:tcPr>
          <w:p w14:paraId="5240AAD6" w14:textId="7644EE7B" w:rsidR="009F2344" w:rsidRDefault="009F2344" w:rsidP="009F2344">
            <w:pPr>
              <w:pStyle w:val="ListBullet"/>
              <w:numPr>
                <w:ilvl w:val="0"/>
                <w:numId w:val="0"/>
              </w:numPr>
              <w:ind w:left="504" w:hanging="360"/>
            </w:pPr>
          </w:p>
        </w:tc>
        <w:tc>
          <w:tcPr>
            <w:tcW w:w="2658" w:type="dxa"/>
          </w:tcPr>
          <w:p w14:paraId="15E6C869" w14:textId="77777777" w:rsidR="009F2344" w:rsidRDefault="009F2344"/>
        </w:tc>
      </w:tr>
      <w:tr w:rsidR="009F2344" w14:paraId="0B8C2699" w14:textId="77777777" w:rsidTr="00E51DBF">
        <w:tc>
          <w:tcPr>
            <w:tcW w:w="15382" w:type="dxa"/>
            <w:tcMar>
              <w:bottom w:w="29" w:type="dxa"/>
              <w:right w:w="144" w:type="dxa"/>
            </w:tcMar>
          </w:tcPr>
          <w:p w14:paraId="77BCECB7" w14:textId="4D7DD11B" w:rsidR="009F2344" w:rsidRDefault="009F2344"/>
        </w:tc>
        <w:tc>
          <w:tcPr>
            <w:tcW w:w="2658" w:type="dxa"/>
          </w:tcPr>
          <w:p w14:paraId="25D2301A" w14:textId="77777777" w:rsidR="009F2344" w:rsidRDefault="009F2344"/>
        </w:tc>
      </w:tr>
      <w:tr w:rsidR="009F2344" w14:paraId="598BB17E" w14:textId="77777777" w:rsidTr="00E51DBF">
        <w:tc>
          <w:tcPr>
            <w:tcW w:w="15382" w:type="dxa"/>
            <w:tcMar>
              <w:bottom w:w="230" w:type="dxa"/>
              <w:right w:w="144" w:type="dxa"/>
            </w:tcMar>
          </w:tcPr>
          <w:p w14:paraId="225D96E0" w14:textId="6ECBCC5A" w:rsidR="009F2344" w:rsidRDefault="009F2344" w:rsidP="009F234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2658" w:type="dxa"/>
          </w:tcPr>
          <w:p w14:paraId="7B71D880" w14:textId="77777777" w:rsidR="009F2344" w:rsidRDefault="009F2344"/>
        </w:tc>
      </w:tr>
    </w:tbl>
    <w:p w14:paraId="04D68763" w14:textId="77777777" w:rsidR="00F75D2E" w:rsidRDefault="00F75D2E"/>
    <w:sectPr w:rsidR="00F75D2E">
      <w:footerReference w:type="default" r:id="rId11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8449A" w14:textId="77777777" w:rsidR="00B93180" w:rsidRDefault="00B93180">
      <w:r>
        <w:separator/>
      </w:r>
    </w:p>
  </w:endnote>
  <w:endnote w:type="continuationSeparator" w:id="0">
    <w:p w14:paraId="1B17BDFB" w14:textId="77777777" w:rsidR="00B93180" w:rsidRDefault="00B93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0E066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624C4" w14:textId="77777777" w:rsidR="00B93180" w:rsidRDefault="00B93180">
      <w:r>
        <w:separator/>
      </w:r>
    </w:p>
  </w:footnote>
  <w:footnote w:type="continuationSeparator" w:id="0">
    <w:p w14:paraId="034B7B05" w14:textId="77777777" w:rsidR="00B93180" w:rsidRDefault="00B93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AE7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76C96"/>
    <w:multiLevelType w:val="hybridMultilevel"/>
    <w:tmpl w:val="27CA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31DD8"/>
    <w:multiLevelType w:val="hybridMultilevel"/>
    <w:tmpl w:val="2B0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77F71"/>
    <w:multiLevelType w:val="hybridMultilevel"/>
    <w:tmpl w:val="E32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E32BC"/>
    <w:multiLevelType w:val="hybridMultilevel"/>
    <w:tmpl w:val="408E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31984">
    <w:abstractNumId w:val="9"/>
  </w:num>
  <w:num w:numId="2" w16cid:durableId="1458716680">
    <w:abstractNumId w:val="11"/>
  </w:num>
  <w:num w:numId="3" w16cid:durableId="1759593528">
    <w:abstractNumId w:val="5"/>
  </w:num>
  <w:num w:numId="4" w16cid:durableId="454444626">
    <w:abstractNumId w:val="4"/>
  </w:num>
  <w:num w:numId="5" w16cid:durableId="598492447">
    <w:abstractNumId w:val="17"/>
  </w:num>
  <w:num w:numId="6" w16cid:durableId="2138792163">
    <w:abstractNumId w:val="10"/>
  </w:num>
  <w:num w:numId="7" w16cid:durableId="866792558">
    <w:abstractNumId w:val="18"/>
  </w:num>
  <w:num w:numId="8" w16cid:durableId="106512377">
    <w:abstractNumId w:val="3"/>
  </w:num>
  <w:num w:numId="9" w16cid:durableId="1318613642">
    <w:abstractNumId w:val="2"/>
  </w:num>
  <w:num w:numId="10" w16cid:durableId="2020083958">
    <w:abstractNumId w:val="1"/>
  </w:num>
  <w:num w:numId="11" w16cid:durableId="386495247">
    <w:abstractNumId w:val="0"/>
  </w:num>
  <w:num w:numId="12" w16cid:durableId="758721932">
    <w:abstractNumId w:val="12"/>
  </w:num>
  <w:num w:numId="13" w16cid:durableId="209728060">
    <w:abstractNumId w:val="7"/>
  </w:num>
  <w:num w:numId="14" w16cid:durableId="701830232">
    <w:abstractNumId w:val="8"/>
  </w:num>
  <w:num w:numId="15" w16cid:durableId="366565919">
    <w:abstractNumId w:val="6"/>
  </w:num>
  <w:num w:numId="16" w16cid:durableId="1241014574">
    <w:abstractNumId w:val="15"/>
  </w:num>
  <w:num w:numId="17" w16cid:durableId="2063748373">
    <w:abstractNumId w:val="13"/>
  </w:num>
  <w:num w:numId="18" w16cid:durableId="1150248465">
    <w:abstractNumId w:val="16"/>
  </w:num>
  <w:num w:numId="19" w16cid:durableId="6973161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6B"/>
    <w:rsid w:val="000B7E1B"/>
    <w:rsid w:val="000D3BD2"/>
    <w:rsid w:val="001816B0"/>
    <w:rsid w:val="0023287C"/>
    <w:rsid w:val="002A5483"/>
    <w:rsid w:val="00314F1C"/>
    <w:rsid w:val="00320560"/>
    <w:rsid w:val="00342B6F"/>
    <w:rsid w:val="00351E1E"/>
    <w:rsid w:val="0040056B"/>
    <w:rsid w:val="0042700F"/>
    <w:rsid w:val="00445B67"/>
    <w:rsid w:val="00474912"/>
    <w:rsid w:val="004849FC"/>
    <w:rsid w:val="00556CBB"/>
    <w:rsid w:val="00562C48"/>
    <w:rsid w:val="00593769"/>
    <w:rsid w:val="005C254C"/>
    <w:rsid w:val="00644A2A"/>
    <w:rsid w:val="006C02D2"/>
    <w:rsid w:val="006E29D6"/>
    <w:rsid w:val="006F7519"/>
    <w:rsid w:val="00726815"/>
    <w:rsid w:val="007D094E"/>
    <w:rsid w:val="007E18B8"/>
    <w:rsid w:val="00840A40"/>
    <w:rsid w:val="008422E0"/>
    <w:rsid w:val="00857395"/>
    <w:rsid w:val="00884246"/>
    <w:rsid w:val="00961099"/>
    <w:rsid w:val="009F2344"/>
    <w:rsid w:val="00A16D47"/>
    <w:rsid w:val="00A2495B"/>
    <w:rsid w:val="00A47C0F"/>
    <w:rsid w:val="00AD4F91"/>
    <w:rsid w:val="00AE61C8"/>
    <w:rsid w:val="00AF0A0F"/>
    <w:rsid w:val="00B71E4E"/>
    <w:rsid w:val="00B93180"/>
    <w:rsid w:val="00BB14CF"/>
    <w:rsid w:val="00BE0CC6"/>
    <w:rsid w:val="00BF337F"/>
    <w:rsid w:val="00C01E87"/>
    <w:rsid w:val="00C06A17"/>
    <w:rsid w:val="00C604A9"/>
    <w:rsid w:val="00CE63ED"/>
    <w:rsid w:val="00CE75C0"/>
    <w:rsid w:val="00D60C6D"/>
    <w:rsid w:val="00DA149B"/>
    <w:rsid w:val="00DC384E"/>
    <w:rsid w:val="00E1481A"/>
    <w:rsid w:val="00E51DBF"/>
    <w:rsid w:val="00E91C20"/>
    <w:rsid w:val="00F06D44"/>
    <w:rsid w:val="00F75D2E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DA0B12C"/>
  <w15:docId w15:val="{C057268D-691E-4C11-B35E-D13E1A4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9F2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3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.v850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riyanka-venkatesh-8065a115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leficent-dev-ed.develop.my.site.com/portfolioPriyankaVenkatesh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nka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31B6EA171A409E9F956219167A3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A321-723B-4C2F-A241-CA9A731F88F3}"/>
      </w:docPartPr>
      <w:docPartBody>
        <w:p w:rsidR="00FC6C44" w:rsidRDefault="00000000">
          <w:pPr>
            <w:pStyle w:val="5631B6EA171A409E9F956219167A3BC1"/>
          </w:pPr>
          <w:r>
            <w:t>Your Name</w:t>
          </w:r>
        </w:p>
      </w:docPartBody>
    </w:docPart>
    <w:docPart>
      <w:docPartPr>
        <w:name w:val="7B3B6E5DC30044BDB33992A8941E4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47D6-AF49-4150-B436-18E3B10F7E73}"/>
      </w:docPartPr>
      <w:docPartBody>
        <w:p w:rsidR="00FC6C44" w:rsidRDefault="00000000">
          <w:pPr>
            <w:pStyle w:val="7B3B6E5DC30044BDB33992A8941E4C56"/>
          </w:pPr>
          <w:r>
            <w:t>Objective</w:t>
          </w:r>
        </w:p>
      </w:docPartBody>
    </w:docPart>
    <w:docPart>
      <w:docPartPr>
        <w:name w:val="2838CEF6352D4C7C9AF537521138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44497-693E-44F1-90B5-47A3A852AA7A}"/>
      </w:docPartPr>
      <w:docPartBody>
        <w:p w:rsidR="00FC6C44" w:rsidRDefault="00000000">
          <w:pPr>
            <w:pStyle w:val="2838CEF6352D4C7C9AF53752113869CD"/>
          </w:pPr>
          <w:r>
            <w:t>Education</w:t>
          </w:r>
        </w:p>
      </w:docPartBody>
    </w:docPart>
    <w:docPart>
      <w:docPartPr>
        <w:name w:val="C68E33CE5ABE492ABB8230F451C8C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A0A32-2C56-4BF1-87AE-04125A116DBE}"/>
      </w:docPartPr>
      <w:docPartBody>
        <w:p w:rsidR="00FC6C44" w:rsidRDefault="00A839D2" w:rsidP="00A839D2">
          <w:pPr>
            <w:pStyle w:val="C68E33CE5ABE492ABB8230F451C8C4F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63443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D2"/>
    <w:rsid w:val="00012564"/>
    <w:rsid w:val="002063FD"/>
    <w:rsid w:val="00460A4A"/>
    <w:rsid w:val="004737AC"/>
    <w:rsid w:val="00556CBB"/>
    <w:rsid w:val="005C254C"/>
    <w:rsid w:val="00930C04"/>
    <w:rsid w:val="00A34191"/>
    <w:rsid w:val="00A81896"/>
    <w:rsid w:val="00A839D2"/>
    <w:rsid w:val="00B04DAF"/>
    <w:rsid w:val="00B95A48"/>
    <w:rsid w:val="00C01E87"/>
    <w:rsid w:val="00D62921"/>
    <w:rsid w:val="00E45706"/>
    <w:rsid w:val="00EE0A1B"/>
    <w:rsid w:val="00F15529"/>
    <w:rsid w:val="00F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1B6EA171A409E9F956219167A3BC1">
    <w:name w:val="5631B6EA171A409E9F956219167A3BC1"/>
  </w:style>
  <w:style w:type="paragraph" w:customStyle="1" w:styleId="7B3B6E5DC30044BDB33992A8941E4C56">
    <w:name w:val="7B3B6E5DC30044BDB33992A8941E4C56"/>
  </w:style>
  <w:style w:type="paragraph" w:customStyle="1" w:styleId="2838CEF6352D4C7C9AF53752113869CD">
    <w:name w:val="2838CEF6352D4C7C9AF53752113869CD"/>
  </w:style>
  <w:style w:type="character" w:styleId="Emphasis">
    <w:name w:val="Emphasis"/>
    <w:basedOn w:val="DefaultParagraphFont"/>
    <w:uiPriority w:val="4"/>
    <w:qFormat/>
    <w:rsid w:val="00A839D2"/>
    <w:rPr>
      <w:i/>
      <w:iCs/>
    </w:rPr>
  </w:style>
  <w:style w:type="paragraph" w:styleId="ListBullet">
    <w:name w:val="List Bullet"/>
    <w:basedOn w:val="Normal"/>
    <w:uiPriority w:val="5"/>
    <w:qFormat/>
    <w:rsid w:val="00A839D2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C68E33CE5ABE492ABB8230F451C8C4FF">
    <w:name w:val="C68E33CE5ABE492ABB8230F451C8C4FF"/>
    <w:rsid w:val="00A83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9901</TotalTime>
  <Pages>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Venkatesh</dc:creator>
  <cp:keywords/>
  <dc:description/>
  <cp:lastModifiedBy>Priyanka V</cp:lastModifiedBy>
  <cp:revision>16</cp:revision>
  <cp:lastPrinted>2024-05-26T20:20:00Z</cp:lastPrinted>
  <dcterms:created xsi:type="dcterms:W3CDTF">2024-03-26T15:20:00Z</dcterms:created>
  <dcterms:modified xsi:type="dcterms:W3CDTF">2024-06-20T16:50:00Z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-1010490134</vt:i4>
  </property>
</Properties>
</file>